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9E33F5" w:rsidP="00523479">
            <w:pPr>
              <w:pStyle w:val="Iniciales"/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-438785</wp:posOffset>
                      </wp:positionV>
                      <wp:extent cx="1266825" cy="1562104"/>
                      <wp:effectExtent l="0" t="0" r="0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15621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E33F5" w:rsidRDefault="009E33F5">
                                  <w:r>
                                    <w:rPr>
                                      <w:noProof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3413E831" wp14:editId="7ABF7B23">
                                        <wp:extent cx="1181922" cy="1651338"/>
                                        <wp:effectExtent l="133350" t="76200" r="75565" b="139700"/>
                                        <wp:docPr id="26" name="Imagen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Lety R (2).jpg"/>
                                                <pic:cNvPicPr/>
                                              </pic:nvPicPr>
                                              <pic:blipFill rotWithShape="1"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r="12422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7638" cy="1659324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76200" dist="38100" dir="7800000" algn="tl" rotWithShape="0">
                                                    <a:srgbClr val="000000">
                                                      <a:alpha val="40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orthographicFront"/>
                                                  <a:lightRig rig="contrasting" dir="t">
                                                    <a:rot lat="0" lon="0" rev="4200000"/>
                                                  </a:lightRig>
                                                </a:scene3d>
                                                <a:sp3d prstMaterial="plastic">
                                                  <a:bevelT w="381000" h="114300" prst="relaxedInset"/>
                                                  <a:contourClr>
                                                    <a:srgbClr val="969696"/>
                                                  </a:contourClr>
                                                </a:sp3d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5" o:spid="_x0000_s1026" type="#_x0000_t202" style="position:absolute;left:0;text-align:left;margin-left:14.15pt;margin-top:-34.55pt;width:99.75pt;height:1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" filled="f" stroked="f" strokeweight=".5pt">
                      <v:textbox>
                        <w:txbxContent>
                          <w:p w:rsidR="009E33F5" w:rsidRDefault="009E33F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413E831" wp14:editId="7ABF7B23">
                                  <wp:extent cx="1181922" cy="1651338"/>
                                  <wp:effectExtent l="133350" t="76200" r="75565" b="13970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Lety R (2).jp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24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638" cy="1659324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bevelT w="381000" h="114300" prst="relaxedInset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0EC9"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36FB67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:rsidR="002C2CDD" w:rsidRPr="00906BEE" w:rsidRDefault="00A22A03" w:rsidP="007569C1">
            <w:pPr>
              <w:pStyle w:val="Ttulo3"/>
            </w:pPr>
            <w:r>
              <w:t>resumen profesional</w:t>
            </w:r>
          </w:p>
          <w:p w:rsidR="00F9603D" w:rsidRPr="00F9603D" w:rsidRDefault="00A22A03" w:rsidP="00A22A0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t>Capacidad para el manejo de grupos de trabajo en el diseño y ejecución de proyectos para la mejora institucional, mediante la gestión y coordinación de recursos humanos y materiales. Habilidades para dar respuesta a las necesidades y resolución de problemas para promover la eficiencia del servicio educativo. Habilidades docentes para el logro educativo, especialmente en las asignaturas del área de las Ciencias Sociales. Experiencia estableciendo relaciones interpersonales y planificando actividades de aprendizaje y procesos de evaluación educativa.</w:t>
            </w:r>
          </w:p>
          <w:p w:rsidR="00A22A03" w:rsidRPr="00906BEE" w:rsidRDefault="00A22A03" w:rsidP="00A22A03">
            <w:pPr>
              <w:pStyle w:val="Ttulo3"/>
            </w:pPr>
            <w:sdt>
              <w:sdtPr>
                <w:alias w:val="Aptitudes:"/>
                <w:tag w:val="Aptitudes:"/>
                <w:id w:val="902798613"/>
                <w:placeholder>
                  <w:docPart w:val="7EB8B2CFFF8D4F53ABCBBBD9278E0A38"/>
                </w:placeholder>
                <w:temporary/>
                <w:showingPlcHdr/>
                <w15:appearance w15:val="hidden"/>
              </w:sdtPr>
              <w:sdtContent>
                <w:r w:rsidRPr="00906BEE">
                  <w:rPr>
                    <w:lang w:bidi="es-ES"/>
                  </w:rPr>
                  <w:t>Aptitudes</w:t>
                </w:r>
              </w:sdtContent>
            </w:sdt>
          </w:p>
          <w:p w:rsidR="00A22A03" w:rsidRPr="00F9603D" w:rsidRDefault="00A22A03" w:rsidP="00A22A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Gestión Social y de proyectos.</w:t>
            </w:r>
          </w:p>
          <w:p w:rsidR="00A22A03" w:rsidRPr="00F9603D" w:rsidRDefault="00A22A03" w:rsidP="00A22A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Gestión de equipos de trabajo.</w:t>
            </w:r>
          </w:p>
          <w:p w:rsidR="00A22A03" w:rsidRPr="00F9603D" w:rsidRDefault="00A22A03" w:rsidP="00A22A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Resolución de problemas.</w:t>
            </w:r>
          </w:p>
          <w:p w:rsidR="00A22A03" w:rsidRPr="00F9603D" w:rsidRDefault="00A22A03" w:rsidP="00A22A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Redacción de Proyectos e informes.</w:t>
            </w:r>
          </w:p>
          <w:p w:rsidR="00A22A03" w:rsidRPr="00F9603D" w:rsidRDefault="00A22A03" w:rsidP="00A22A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lastRenderedPageBreak/>
              <w:t>Habilidades comunicativas.</w:t>
            </w:r>
          </w:p>
          <w:p w:rsidR="00A22A03" w:rsidRPr="00F9603D" w:rsidRDefault="00A22A03" w:rsidP="00A22A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Microsoft Office.</w:t>
            </w:r>
          </w:p>
          <w:p w:rsidR="00A22A03" w:rsidRDefault="00A22A03" w:rsidP="00A22A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Apoyo psicoemocional.</w:t>
            </w:r>
          </w:p>
          <w:p w:rsidR="00741125" w:rsidRPr="00A22A03" w:rsidRDefault="00A22A03" w:rsidP="00A22A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Relaciones públicas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8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6808F5" w:rsidP="00C612DA">
                  <w:pPr>
                    <w:pStyle w:val="Ttulo1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3F52BB94475D4297909106FF30B72357"/>
                      </w:placeholder>
                      <w15:appearance w15:val="hidden"/>
                    </w:sdtPr>
                    <w:sdtEndPr/>
                    <w:sdtContent>
                      <w:r w:rsidR="00F9603D">
                        <w:t>martha leticia ruvalcaba vásquez</w:t>
                      </w:r>
                    </w:sdtContent>
                  </w:sdt>
                </w:p>
                <w:p w:rsidR="00906BEE" w:rsidRPr="00906BEE" w:rsidRDefault="006808F5" w:rsidP="00906BEE">
                  <w:pPr>
                    <w:pStyle w:val="Ttulo2"/>
                    <w:outlineLvl w:val="1"/>
                  </w:pPr>
                  <w:sdt>
                    <w:sdtPr>
                      <w:alias w:val="Escriba la profesión o el sector:"/>
                      <w:tag w:val="Escriba la profesión o el sector:"/>
                      <w:id w:val="-223601802"/>
                      <w:placeholder>
                        <w:docPart w:val="47F67FA8882C4F50B4EF7F0774159DEE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rPr>
                          <w:lang w:bidi="es-ES"/>
                        </w:rPr>
                        <w:t>Profesión o sector</w:t>
                      </w:r>
                    </w:sdtContent>
                  </w:sdt>
                  <w:r w:rsidR="007D6458" w:rsidRPr="007D6458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ínculo a otras propiedades en línea:"/>
                      <w:tag w:val="Vínculo a otras propiedades en línea:"/>
                      <w:id w:val="-760060136"/>
                      <w:placeholder>
                        <w:docPart w:val="8EB23ECB2FC24723835774EC6C7EEA6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p w:rsidR="002C2CDD" w:rsidRPr="00906BEE" w:rsidRDefault="006808F5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F02330DD29DC4D8B86B614DECE6A2C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:rsidR="002C2CDD" w:rsidRPr="00906BEE" w:rsidRDefault="00A22A03" w:rsidP="007569C1">
            <w:pPr>
              <w:pStyle w:val="Ttulo4"/>
            </w:pPr>
            <w:proofErr w:type="gramStart"/>
            <w:r>
              <w:t>Coordina</w:t>
            </w:r>
            <w:r w:rsidR="00F9603D">
              <w:t>dora  académica</w:t>
            </w:r>
            <w:proofErr w:type="gramEnd"/>
            <w:r w:rsidR="002C2CDD" w:rsidRPr="00906BEE">
              <w:rPr>
                <w:lang w:bidi="es-ES"/>
              </w:rPr>
              <w:t xml:space="preserve"> • </w:t>
            </w:r>
            <w:r w:rsidR="00F9603D">
              <w:rPr>
                <w:lang w:bidi="es-ES"/>
              </w:rPr>
              <w:t>escuela secundaria técnica no. 34</w:t>
            </w:r>
            <w:r w:rsidR="002C2CDD" w:rsidRPr="00906BEE">
              <w:rPr>
                <w:lang w:bidi="es-ES"/>
              </w:rPr>
              <w:t xml:space="preserve">• </w:t>
            </w:r>
            <w:r w:rsidR="00F9603D">
              <w:t>septiembre 1992</w:t>
            </w:r>
            <w:r w:rsidR="002C2CDD" w:rsidRPr="00906BEE">
              <w:rPr>
                <w:lang w:bidi="es-ES"/>
              </w:rPr>
              <w:t xml:space="preserve"> – </w:t>
            </w:r>
          </w:p>
          <w:p w:rsidR="00F9603D" w:rsidRPr="00F9603D" w:rsidRDefault="00F9603D" w:rsidP="00F9603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Acompañamiento a docentes.</w:t>
            </w:r>
          </w:p>
          <w:p w:rsidR="00F9603D" w:rsidRPr="00F9603D" w:rsidRDefault="00F9603D" w:rsidP="00F9603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Apoyo y seguimiento a la labor educativa.</w:t>
            </w:r>
          </w:p>
          <w:p w:rsidR="00F9603D" w:rsidRPr="00F9603D" w:rsidRDefault="00F9603D" w:rsidP="00F9603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Preparación y ejecución de cursos de actualización magisterial.</w:t>
            </w:r>
          </w:p>
          <w:p w:rsidR="00F9603D" w:rsidRPr="00F9603D" w:rsidRDefault="00F9603D" w:rsidP="00F9603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Diseño de proyectos educativos.</w:t>
            </w:r>
          </w:p>
          <w:p w:rsidR="00F9603D" w:rsidRPr="00F9603D" w:rsidRDefault="00F9603D" w:rsidP="00F9603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Incrementé los niveles de desempeño al diseñar y ejecutar estrategias de intervención con alumnos y maestros.</w:t>
            </w:r>
          </w:p>
          <w:p w:rsidR="00F9603D" w:rsidRPr="00F9603D" w:rsidRDefault="00F9603D" w:rsidP="00F9603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Coordiné acciones de vinculación con padres de familia para la atención de problemas académicos de sus hijos.</w:t>
            </w:r>
          </w:p>
          <w:p w:rsidR="00F9603D" w:rsidRPr="00F9603D" w:rsidRDefault="00F9603D" w:rsidP="00F9603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Gestión de grupos de docentes para la mejora del servicio educativo.</w:t>
            </w:r>
          </w:p>
          <w:p w:rsidR="00F9603D" w:rsidRPr="00F9603D" w:rsidRDefault="00F9603D" w:rsidP="00F9603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Gestión de recursos institucionales para la mejora educativa.</w:t>
            </w:r>
          </w:p>
          <w:p w:rsidR="002C2CDD" w:rsidRPr="00F9603D" w:rsidRDefault="00F9603D" w:rsidP="007569C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Manejo con habilidad grupos de adolescentes y de adultos en cursos y asambleas.</w:t>
            </w:r>
          </w:p>
          <w:p w:rsidR="002C2CDD" w:rsidRPr="00906BEE" w:rsidRDefault="00F9603D" w:rsidP="007569C1">
            <w:pPr>
              <w:pStyle w:val="Ttulo4"/>
            </w:pPr>
            <w:r>
              <w:rPr>
                <w:lang w:bidi="es-ES"/>
              </w:rPr>
              <w:t>trabajadora social• trabajadora social</w:t>
            </w:r>
            <w:r w:rsidR="002C2CDD" w:rsidRPr="00906BEE">
              <w:rPr>
                <w:lang w:bidi="es-ES"/>
              </w:rPr>
              <w:t xml:space="preserve">• </w:t>
            </w:r>
            <w:r>
              <w:t>julio 1987</w:t>
            </w:r>
            <w:r w:rsidR="002C2CDD" w:rsidRPr="00906BEE">
              <w:rPr>
                <w:lang w:bidi="es-ES"/>
              </w:rPr>
              <w:t xml:space="preserve"> – </w:t>
            </w:r>
            <w:r>
              <w:t>marzo 1990</w:t>
            </w:r>
          </w:p>
          <w:p w:rsidR="00F9603D" w:rsidRPr="00F9603D" w:rsidRDefault="00F9603D" w:rsidP="00F9603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Atención a menores en situación de calle.</w:t>
            </w:r>
          </w:p>
          <w:p w:rsidR="00F9603D" w:rsidRPr="00F9603D" w:rsidRDefault="00F9603D" w:rsidP="00F9603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Gestioné recursos para atención inmediata de sus necesidades de salud y educación.</w:t>
            </w:r>
          </w:p>
          <w:p w:rsidR="00F9603D" w:rsidRPr="00F9603D" w:rsidRDefault="00F9603D" w:rsidP="00F9603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Coordiné acciones de vinculación con Instituciones de salud, educativas y de asistencia a niños y niñas sin padres o tutores.</w:t>
            </w:r>
          </w:p>
          <w:p w:rsidR="00F9603D" w:rsidRPr="00F9603D" w:rsidRDefault="00F9603D" w:rsidP="00F9603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Realicé funciones de educadora en albergues.</w:t>
            </w:r>
          </w:p>
          <w:p w:rsidR="00F9603D" w:rsidRPr="00F9603D" w:rsidRDefault="00F9603D" w:rsidP="00F9603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Realicé visitas domiciliarias para investigar paradero de padres de niños en situación de calle.</w:t>
            </w:r>
          </w:p>
          <w:p w:rsidR="00F9603D" w:rsidRPr="00F9603D" w:rsidRDefault="00F9603D" w:rsidP="00F9603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Reintegré a su hogar al 20% de los niños atendidos.</w:t>
            </w:r>
          </w:p>
          <w:p w:rsidR="00F9603D" w:rsidRPr="00F9603D" w:rsidRDefault="00F9603D" w:rsidP="00F9603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Gestioné apoyos para el traslado de menores a sus ciudades de origen en coordinación con los </w:t>
            </w:r>
            <w:proofErr w:type="spellStart"/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Dif's</w:t>
            </w:r>
            <w:proofErr w:type="spellEnd"/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de cada estado.</w:t>
            </w:r>
          </w:p>
          <w:p w:rsidR="00F9603D" w:rsidRPr="00F9603D" w:rsidRDefault="00F9603D" w:rsidP="00F9603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603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lastRenderedPageBreak/>
              <w:t>Realicé intervenciones familiares para la atención de problemas de comunicación, violencia y económicos mediante canalizaciones a Instituciones especializadas.</w:t>
            </w:r>
          </w:p>
          <w:p w:rsidR="002C2CDD" w:rsidRPr="00906BEE" w:rsidRDefault="006808F5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61DB571302034067AB525B7592F7F11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:rsidR="00F9603D" w:rsidRDefault="00A22A03" w:rsidP="007569C1">
            <w:pPr>
              <w:pStyle w:val="Ttulo4"/>
            </w:pPr>
            <w:r>
              <w:t>maestría en intervención de la práctica educativa</w:t>
            </w:r>
            <w:r w:rsidR="00F9603D" w:rsidRPr="00906BEE">
              <w:rPr>
                <w:lang w:bidi="es-ES"/>
              </w:rPr>
              <w:t xml:space="preserve"> • </w:t>
            </w:r>
            <w:r w:rsidR="00F9603D">
              <w:t>2</w:t>
            </w:r>
            <w:r>
              <w:t>000</w:t>
            </w:r>
            <w:r w:rsidR="00F9603D" w:rsidRPr="00906BEE">
              <w:rPr>
                <w:lang w:bidi="es-ES"/>
              </w:rPr>
              <w:t xml:space="preserve"> • </w:t>
            </w:r>
            <w:r>
              <w:t>secretaría de educación jalisco</w:t>
            </w:r>
          </w:p>
          <w:p w:rsidR="00F9603D" w:rsidRDefault="00F9603D" w:rsidP="007569C1">
            <w:pPr>
              <w:pStyle w:val="Ttulo4"/>
            </w:pPr>
          </w:p>
          <w:p w:rsidR="002C2CDD" w:rsidRPr="00906BEE" w:rsidRDefault="00F9603D" w:rsidP="007569C1">
            <w:pPr>
              <w:pStyle w:val="Ttulo4"/>
            </w:pPr>
            <w:r>
              <w:t>licenciada en pedagogía de las ciencias sociales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2001</w:t>
            </w:r>
            <w:r w:rsidR="002C2CDD" w:rsidRPr="00906BEE">
              <w:rPr>
                <w:lang w:bidi="es-ES"/>
              </w:rPr>
              <w:t xml:space="preserve"> • </w:t>
            </w:r>
            <w:r>
              <w:t>escuela normal superior de jalisco</w:t>
            </w:r>
          </w:p>
          <w:p w:rsidR="002C2CDD" w:rsidRPr="00906BEE" w:rsidRDefault="002C2CDD" w:rsidP="007569C1"/>
          <w:p w:rsidR="002C2CDD" w:rsidRPr="00906BEE" w:rsidRDefault="00F9603D" w:rsidP="007569C1">
            <w:pPr>
              <w:pStyle w:val="Ttulo4"/>
            </w:pPr>
            <w:r>
              <w:t>licenciada en trabajo social</w:t>
            </w:r>
            <w:r w:rsidR="002C2CDD" w:rsidRPr="00906BEE">
              <w:rPr>
                <w:lang w:bidi="es-ES"/>
              </w:rPr>
              <w:t xml:space="preserve"> • </w:t>
            </w:r>
            <w:r>
              <w:t>1987</w:t>
            </w:r>
            <w:r w:rsidR="002C2CDD" w:rsidRPr="00906BEE">
              <w:rPr>
                <w:lang w:bidi="es-ES"/>
              </w:rPr>
              <w:t xml:space="preserve"> • </w:t>
            </w:r>
            <w:r>
              <w:t>universidad de guadalajara</w:t>
            </w:r>
          </w:p>
          <w:p w:rsidR="002C2CDD" w:rsidRPr="00906BEE" w:rsidRDefault="002C2CDD" w:rsidP="007569C1"/>
          <w:p w:rsidR="002C2CDD" w:rsidRPr="00906BEE" w:rsidRDefault="002C2CDD" w:rsidP="007569C1">
            <w:pPr>
              <w:pStyle w:val="Ttulo3"/>
            </w:pPr>
            <w:bookmarkStart w:id="0" w:name="_GoBack"/>
            <w:bookmarkEnd w:id="0"/>
          </w:p>
          <w:p w:rsidR="00741125" w:rsidRPr="00906BEE" w:rsidRDefault="00741125" w:rsidP="009E33F5"/>
        </w:tc>
      </w:tr>
    </w:tbl>
    <w:p w:rsidR="00826A10" w:rsidRDefault="00826A10" w:rsidP="00E22E87">
      <w:pPr>
        <w:pStyle w:val="Sinespaciado"/>
      </w:pPr>
    </w:p>
    <w:p w:rsidR="00C62C50" w:rsidRDefault="00C62C50" w:rsidP="00826A10"/>
    <w:sectPr w:rsidR="00C62C50" w:rsidSect="00B56BC2"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8F5" w:rsidRDefault="006808F5" w:rsidP="00713050">
      <w:pPr>
        <w:spacing w:line="240" w:lineRule="auto"/>
      </w:pPr>
      <w:r>
        <w:separator/>
      </w:r>
    </w:p>
  </w:endnote>
  <w:endnote w:type="continuationSeparator" w:id="0">
    <w:p w:rsidR="006808F5" w:rsidRDefault="006808F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E33F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914"/>
      <w:gridCol w:w="1716"/>
      <w:gridCol w:w="2631"/>
      <w:gridCol w:w="2631"/>
    </w:tblGrid>
    <w:tr w:rsidR="00217980" w:rsidTr="00F9603D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A3DF1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2FD8A8" id="Grupo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Ss+tN24IAACMOQAADgAAAAAAAAAAAAAAAAAuAgAAZHJz&#10;L2Uyb0RvYy54bWxQSwECLQAUAAYACAAAACEAaEcb0NgAAAADAQAADwAAAAAAAAAAAAAAAADICgAA&#10;ZHJzL2Rvd25yZXYueG1sUEsFBgAAAAAEAAQA8wAAAM0LAAAAAA=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MX" w:eastAsia="es-MX"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A9B86A" id="Grupo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LuHrbX0RAAAeXgAADgAAAAAAAAAAAAAAAAAuAgAAZHJzL2Uyb0RvYy54bWxQSwECLQAU&#10;AAYACAAAACEAaEcb0NgAAAADAQAADwAAAAAAAAAAAAAAAADXEwAAZHJzL2Rvd25yZXYueG1sUEsF&#10;BgAAAAAEAAQA8wAAANwUAAAAAA=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</w:tr>
    <w:tr w:rsidR="00217980" w:rsidTr="00F9603D">
      <w:tc>
        <w:tcPr>
          <w:tcW w:w="3544" w:type="dxa"/>
          <w:gridSpan w:val="2"/>
          <w:tcMar>
            <w:top w:w="144" w:type="dxa"/>
            <w:left w:w="115" w:type="dxa"/>
            <w:right w:w="115" w:type="dxa"/>
          </w:tcMar>
        </w:tcPr>
        <w:p w:rsidR="00811117" w:rsidRPr="00CA3DF1" w:rsidRDefault="00F9603D" w:rsidP="00F9603D">
          <w:pPr>
            <w:pStyle w:val="Piedepgina"/>
          </w:pPr>
          <w:r>
            <w:t>marthaleticia23@gmail.com</w:t>
          </w:r>
        </w:p>
      </w:tc>
      <w:tc>
        <w:tcPr>
          <w:tcW w:w="1716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F9603D">
          <w:pPr>
            <w:pStyle w:val="Piedepgina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F9603D" w:rsidP="00F9603D">
          <w:pPr>
            <w:pStyle w:val="Piedepgina"/>
          </w:pPr>
          <w:r>
            <w:t>3314286584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F9603D">
          <w:pPr>
            <w:pStyle w:val="Piedepgina"/>
          </w:pPr>
        </w:p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8F5" w:rsidRDefault="006808F5" w:rsidP="00713050">
      <w:pPr>
        <w:spacing w:line="240" w:lineRule="auto"/>
      </w:pPr>
      <w:r>
        <w:separator/>
      </w:r>
    </w:p>
  </w:footnote>
  <w:footnote w:type="continuationSeparator" w:id="0">
    <w:p w:rsidR="006808F5" w:rsidRDefault="006808F5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87D24"/>
    <w:multiLevelType w:val="multilevel"/>
    <w:tmpl w:val="53CE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986236"/>
    <w:multiLevelType w:val="multilevel"/>
    <w:tmpl w:val="0602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20E5E"/>
    <w:multiLevelType w:val="multilevel"/>
    <w:tmpl w:val="C0E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3D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08F5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3F5"/>
    <w:rsid w:val="009F7AD9"/>
    <w:rsid w:val="00A22A03"/>
    <w:rsid w:val="00A42540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9603D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de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ke\AppData\Roaming\Microsoft\Template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52BB94475D4297909106FF30B72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14DFD-D09B-44AD-B909-DDBC119CB4B0}"/>
      </w:docPartPr>
      <w:docPartBody>
        <w:p w:rsidR="00000000" w:rsidRDefault="00E71604">
          <w:pPr>
            <w:pStyle w:val="3F52BB94475D4297909106FF30B72357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47F67FA8882C4F50B4EF7F0774159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93EC-86D1-4824-9CA3-6584D6C30383}"/>
      </w:docPartPr>
      <w:docPartBody>
        <w:p w:rsidR="00000000" w:rsidRDefault="00E71604">
          <w:pPr>
            <w:pStyle w:val="47F67FA8882C4F50B4EF7F0774159DEE"/>
          </w:pPr>
          <w:r w:rsidRPr="007D6458">
            <w:rPr>
              <w:lang w:bidi="es-ES"/>
            </w:rPr>
            <w:t>Profesión o sector</w:t>
          </w:r>
        </w:p>
      </w:docPartBody>
    </w:docPart>
    <w:docPart>
      <w:docPartPr>
        <w:name w:val="8EB23ECB2FC24723835774EC6C7EE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9A022-FDD6-4E76-B79E-D6B92C729DB7}"/>
      </w:docPartPr>
      <w:docPartBody>
        <w:p w:rsidR="00000000" w:rsidRDefault="00E71604">
          <w:pPr>
            <w:pStyle w:val="8EB23ECB2FC24723835774EC6C7EEA6D"/>
          </w:pPr>
          <w:r w:rsidRPr="007D6458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F02330DD29DC4D8B86B614DECE6A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1590F-79A6-4969-AD82-D15026133095}"/>
      </w:docPartPr>
      <w:docPartBody>
        <w:p w:rsidR="00000000" w:rsidRDefault="00E71604">
          <w:pPr>
            <w:pStyle w:val="F02330DD29DC4D8B86B614DECE6A2CA5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61DB571302034067AB525B7592F7F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B668E-3163-4A5B-A9B7-C498CD5E298A}"/>
      </w:docPartPr>
      <w:docPartBody>
        <w:p w:rsidR="00000000" w:rsidRDefault="00E71604">
          <w:pPr>
            <w:pStyle w:val="61DB571302034067AB525B7592F7F11E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7EB8B2CFFF8D4F53ABCBBBD9278E0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164B-57EA-4549-A299-9EBCF4F78D62}"/>
      </w:docPartPr>
      <w:docPartBody>
        <w:p w:rsidR="00000000" w:rsidRDefault="00F42B27" w:rsidP="00F42B27">
          <w:pPr>
            <w:pStyle w:val="7EB8B2CFFF8D4F53ABCBBBD9278E0A38"/>
          </w:pPr>
          <w:r w:rsidRPr="00906BEE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27"/>
    <w:rsid w:val="00E71604"/>
    <w:rsid w:val="00F4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C255AEBA944916A5B34190FAED39A1">
    <w:name w:val="E4C255AEBA944916A5B34190FAED39A1"/>
  </w:style>
  <w:style w:type="paragraph" w:customStyle="1" w:styleId="2AC7B8E6F44E45DEA648E45DECF5F291">
    <w:name w:val="2AC7B8E6F44E45DEA648E45DECF5F291"/>
  </w:style>
  <w:style w:type="paragraph" w:customStyle="1" w:styleId="F52E05AC49BA407F992F8AC9C07AE270">
    <w:name w:val="F52E05AC49BA407F992F8AC9C07AE270"/>
  </w:style>
  <w:style w:type="paragraph" w:customStyle="1" w:styleId="9C9EF40860FE4C0AA0161A5E6AD6EBED">
    <w:name w:val="9C9EF40860FE4C0AA0161A5E6AD6EBED"/>
  </w:style>
  <w:style w:type="paragraph" w:customStyle="1" w:styleId="4DE4C1102908415FA6013BF6B63A18E7">
    <w:name w:val="4DE4C1102908415FA6013BF6B63A18E7"/>
  </w:style>
  <w:style w:type="paragraph" w:customStyle="1" w:styleId="3F52BB94475D4297909106FF30B72357">
    <w:name w:val="3F52BB94475D4297909106FF30B72357"/>
  </w:style>
  <w:style w:type="paragraph" w:customStyle="1" w:styleId="47F67FA8882C4F50B4EF7F0774159DEE">
    <w:name w:val="47F67FA8882C4F50B4EF7F0774159DEE"/>
  </w:style>
  <w:style w:type="paragraph" w:customStyle="1" w:styleId="8EB23ECB2FC24723835774EC6C7EEA6D">
    <w:name w:val="8EB23ECB2FC24723835774EC6C7EEA6D"/>
  </w:style>
  <w:style w:type="paragraph" w:customStyle="1" w:styleId="F02330DD29DC4D8B86B614DECE6A2CA5">
    <w:name w:val="F02330DD29DC4D8B86B614DECE6A2CA5"/>
  </w:style>
  <w:style w:type="paragraph" w:customStyle="1" w:styleId="A7C6748C43344B6A85686EF81284B284">
    <w:name w:val="A7C6748C43344B6A85686EF81284B284"/>
  </w:style>
  <w:style w:type="paragraph" w:customStyle="1" w:styleId="A77603BF14054D9189411A5D3752DF58">
    <w:name w:val="A77603BF14054D9189411A5D3752DF58"/>
  </w:style>
  <w:style w:type="paragraph" w:customStyle="1" w:styleId="47D80DDC6F8C44FC9E06CF9D9C90EA00">
    <w:name w:val="47D80DDC6F8C44FC9E06CF9D9C90EA00"/>
  </w:style>
  <w:style w:type="paragraph" w:customStyle="1" w:styleId="597D844AF9C24442859648D8A92A4BF8">
    <w:name w:val="597D844AF9C24442859648D8A92A4BF8"/>
  </w:style>
  <w:style w:type="paragraph" w:customStyle="1" w:styleId="B3B30543F9FA4C609F607BCC4C5369D0">
    <w:name w:val="B3B30543F9FA4C609F607BCC4C5369D0"/>
  </w:style>
  <w:style w:type="paragraph" w:customStyle="1" w:styleId="5DE6F54063D14253A5FF6C9918D6B934">
    <w:name w:val="5DE6F54063D14253A5FF6C9918D6B934"/>
  </w:style>
  <w:style w:type="paragraph" w:customStyle="1" w:styleId="3FFFFE5332AB45DEAC8520F3C2D5FC10">
    <w:name w:val="3FFFFE5332AB45DEAC8520F3C2D5FC10"/>
  </w:style>
  <w:style w:type="paragraph" w:customStyle="1" w:styleId="B1C6C0DD5F7E4DAF8827AF6CEE585059">
    <w:name w:val="B1C6C0DD5F7E4DAF8827AF6CEE585059"/>
  </w:style>
  <w:style w:type="paragraph" w:customStyle="1" w:styleId="9C14A033036C40A7AFD1C6D46547F4FD">
    <w:name w:val="9C14A033036C40A7AFD1C6D46547F4FD"/>
  </w:style>
  <w:style w:type="paragraph" w:customStyle="1" w:styleId="6473F5DF9C584BE0B59B3772CF4CF347">
    <w:name w:val="6473F5DF9C584BE0B59B3772CF4CF347"/>
  </w:style>
  <w:style w:type="paragraph" w:customStyle="1" w:styleId="61DB571302034067AB525B7592F7F11E">
    <w:name w:val="61DB571302034067AB525B7592F7F11E"/>
  </w:style>
  <w:style w:type="paragraph" w:customStyle="1" w:styleId="E6536E06CC6D44919F57104714B85C6E">
    <w:name w:val="E6536E06CC6D44919F57104714B85C6E"/>
  </w:style>
  <w:style w:type="paragraph" w:customStyle="1" w:styleId="9811E2B2245D4FC3B4745F027BF48081">
    <w:name w:val="9811E2B2245D4FC3B4745F027BF48081"/>
  </w:style>
  <w:style w:type="paragraph" w:customStyle="1" w:styleId="5C60D08B267C49C4A82830388C55DEB7">
    <w:name w:val="5C60D08B267C49C4A82830388C55DEB7"/>
  </w:style>
  <w:style w:type="paragraph" w:customStyle="1" w:styleId="931C9C2DF3684CC9804DE88402FFE605">
    <w:name w:val="931C9C2DF3684CC9804DE88402FFE605"/>
  </w:style>
  <w:style w:type="paragraph" w:customStyle="1" w:styleId="E20B5248F6FA44FEBEF9836C15359A65">
    <w:name w:val="E20B5248F6FA44FEBEF9836C15359A65"/>
  </w:style>
  <w:style w:type="paragraph" w:customStyle="1" w:styleId="B68830DE31344FADB7C786120061F7F7">
    <w:name w:val="B68830DE31344FADB7C786120061F7F7"/>
  </w:style>
  <w:style w:type="paragraph" w:customStyle="1" w:styleId="A819F09FA86544F89BF22F58B2E93F12">
    <w:name w:val="A819F09FA86544F89BF22F58B2E93F12"/>
  </w:style>
  <w:style w:type="paragraph" w:customStyle="1" w:styleId="57B8EF68BCA44A6EA5AA8D39410B98F9">
    <w:name w:val="57B8EF68BCA44A6EA5AA8D39410B98F9"/>
  </w:style>
  <w:style w:type="paragraph" w:customStyle="1" w:styleId="973EB38B50BE4976863756FC48FA52B6">
    <w:name w:val="973EB38B50BE4976863756FC48FA52B6"/>
  </w:style>
  <w:style w:type="paragraph" w:customStyle="1" w:styleId="2C89DFA6490540E395D2D207ABCAEA22">
    <w:name w:val="2C89DFA6490540E395D2D207ABCAEA22"/>
  </w:style>
  <w:style w:type="paragraph" w:customStyle="1" w:styleId="7EB8B2CFFF8D4F53ABCBBBD9278E0A38">
    <w:name w:val="7EB8B2CFFF8D4F53ABCBBBD9278E0A38"/>
    <w:rsid w:val="00F42B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0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2020-06-09T09:12:00Z</dcterms:created>
  <dcterms:modified xsi:type="dcterms:W3CDTF">2020-06-09T09:38:00Z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